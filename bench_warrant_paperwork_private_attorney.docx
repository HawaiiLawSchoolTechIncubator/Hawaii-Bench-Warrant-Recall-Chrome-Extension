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6EC79C5B" w:rsidR="00824EC4" w:rsidRPr="00852131" w:rsidRDefault="00B92982" w:rsidP="00B92982">
      <w:pPr>
        <w:pStyle w:val="AddressBlock"/>
        <w:tabs>
          <w:tab w:val="left" w:pos="3240"/>
        </w:tabs>
      </w:pPr>
      <w:r>
        <w:rPr>
          <w:lang w:val="el-GR"/>
        </w:rPr>
        <w:t>φ</w:t>
      </w:r>
      <w:r w:rsidR="001D0B85">
        <w:br/>
      </w:r>
      <w:r w:rsidRPr="00980821">
        <w:rPr>
          <w:caps/>
          <w:lang w:val="el-GR"/>
        </w:rPr>
        <w:t>α</w:t>
      </w:r>
      <w:r w:rsidRPr="00852131">
        <w:tab/>
      </w:r>
      <w:r w:rsidRPr="00852131">
        <w:tab/>
      </w:r>
      <w:r>
        <w:rPr>
          <w:lang w:val="el-GR"/>
        </w:rPr>
        <w:t>ι</w:t>
      </w:r>
    </w:p>
    <w:p w14:paraId="69431062" w14:textId="442E38E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β</w:t>
      </w:r>
    </w:p>
    <w:p w14:paraId="79868B74" w14:textId="0A77338A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γ</w:t>
      </w:r>
    </w:p>
    <w:p w14:paraId="5BB03E26" w14:textId="2F7B3F4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δ</w:t>
      </w:r>
    </w:p>
    <w:p w14:paraId="463A85AE" w14:textId="192BBEF2" w:rsidR="00983DD9" w:rsidRPr="00852131" w:rsidRDefault="00B92982" w:rsidP="00B92982">
      <w:pPr>
        <w:pStyle w:val="AddressBlock"/>
        <w:tabs>
          <w:tab w:val="left" w:pos="0"/>
          <w:tab w:val="left" w:pos="3960"/>
        </w:tabs>
      </w:pPr>
      <w:r>
        <w:rPr>
          <w:lang w:val="el-GR"/>
        </w:rPr>
        <w:t>ε</w:t>
      </w:r>
    </w:p>
    <w:p w14:paraId="47806662" w14:textId="6ECD497D" w:rsidR="00571E1D" w:rsidRDefault="00571E1D" w:rsidP="00571E1D">
      <w:pPr>
        <w:pStyle w:val="AddressBlock"/>
        <w:tabs>
          <w:tab w:val="left" w:pos="0"/>
          <w:tab w:val="left" w:pos="3960"/>
        </w:tabs>
      </w:pPr>
      <w:r>
        <w:t xml:space="preserve">TELEPHONE: </w:t>
      </w:r>
      <w:r>
        <w:rPr>
          <w:lang w:val="el-GR"/>
        </w:rPr>
        <w:t>ζ</w:t>
      </w:r>
    </w:p>
    <w:p w14:paraId="23E48E27" w14:textId="37A44D17" w:rsidR="00571E1D" w:rsidRDefault="00571E1D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 xml:space="preserve">FACSIMILE: </w:t>
      </w:r>
      <w:r>
        <w:tab/>
      </w:r>
      <w:r w:rsidRPr="00571E1D">
        <w:t>η</w:t>
      </w:r>
    </w:p>
    <w:p w14:paraId="6C48E1FB" w14:textId="5A202910" w:rsidR="00824EC4" w:rsidRPr="00571E1D" w:rsidRDefault="00C36B6B" w:rsidP="00571E1D">
      <w:pPr>
        <w:pStyle w:val="AddressBlock"/>
        <w:tabs>
          <w:tab w:val="left" w:pos="540"/>
          <w:tab w:val="left" w:pos="1530"/>
          <w:tab w:val="left" w:pos="3960"/>
        </w:tabs>
      </w:pPr>
      <w:r>
        <w:t>E-MAIL</w:t>
      </w:r>
      <w:r w:rsidR="00571E1D">
        <w:t xml:space="preserve">: </w:t>
      </w:r>
      <w:r w:rsidR="00571E1D">
        <w:tab/>
      </w:r>
      <w:r w:rsidR="00571E1D">
        <w:rPr>
          <w:lang w:val="el-GR"/>
        </w:rPr>
        <w:t>θ</w:t>
      </w:r>
    </w:p>
    <w:p w14:paraId="30F4875E" w14:textId="70E7F7DF" w:rsidR="00824EC4" w:rsidRDefault="00983DD9" w:rsidP="00983DD9">
      <w:pPr>
        <w:pStyle w:val="NoSpacing"/>
        <w:spacing w:line="360" w:lineRule="auto"/>
      </w:pPr>
      <w:r>
        <w:t xml:space="preserve">ATTORNEY </w:t>
      </w:r>
      <w:r w:rsidR="00824EC4">
        <w:t>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09FDD83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B92982">
        <w:rPr>
          <w:szCs w:val="24"/>
        </w:rPr>
        <w:t xml:space="preserve">ϝ </w:t>
      </w:r>
      <w:r w:rsidRPr="00170F10">
        <w:rPr>
          <w:szCs w:val="24"/>
        </w:rPr>
        <w:t>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51328485" w:rsidR="00824EC4" w:rsidRPr="00852131" w:rsidRDefault="00B92982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686740E2" w:rsidR="00824EC4" w:rsidRPr="00852131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852131">
        <w:rPr>
          <w:rStyle w:val="CaptionTextChar"/>
          <w:lang w:val="el-G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>EX PARTE MOTION TO RECALL BENCH WARRANT, WAIVE POSTING OF BAIL, AND RESET CASE FOR HEARING;</w:t>
      </w:r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477E3A9A" w:rsidR="00824EC4" w:rsidRDefault="00824EC4" w:rsidP="00824EC4">
      <w:pPr>
        <w:ind w:firstLine="0"/>
      </w:pPr>
      <w:r>
        <w:tab/>
      </w:r>
      <w:r w:rsidRPr="00170F10">
        <w:t>DEFENDANT,</w:t>
      </w:r>
      <w:r>
        <w:t xml:space="preserve"> </w:t>
      </w:r>
      <w:r w:rsidR="00B92982">
        <w:rPr>
          <w:rStyle w:val="CaptionCaps"/>
          <w:lang w:val="el-GR"/>
        </w:rPr>
        <w:t>κ</w:t>
      </w:r>
      <w:r>
        <w:t xml:space="preserve">, </w:t>
      </w:r>
      <w:r w:rsidRPr="00170F10">
        <w:t>by and through counsel undersigned, moves the Court for an Order recalling the bench warrant that was issued in the above-entitled case on</w:t>
      </w:r>
      <w:r>
        <w:t xml:space="preserve"> </w:t>
      </w:r>
      <w:r w:rsidR="00B92982">
        <w:rPr>
          <w:lang w:val="el-GR"/>
        </w:rPr>
        <w:t>λ</w:t>
      </w:r>
      <w:r>
        <w:t xml:space="preserve"> </w:t>
      </w:r>
      <w:r w:rsidR="00B92982">
        <w:rPr>
          <w:lang w:val="el-GR"/>
        </w:rPr>
        <w:t>μ</w:t>
      </w:r>
      <w:r>
        <w:t xml:space="preserve">, </w:t>
      </w:r>
      <w:r w:rsidR="00B92982">
        <w:rPr>
          <w:lang w:val="el-GR"/>
        </w:rPr>
        <w:t>ν</w:t>
      </w:r>
      <w:r>
        <w:t>, in the amount of $</w:t>
      </w:r>
      <w:r w:rsidR="00B92982">
        <w:rPr>
          <w:lang w:val="el-GR"/>
        </w:rPr>
        <w:t>ξ</w:t>
      </w:r>
      <w:r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FEADA3B" w14:textId="7C58C7DE" w:rsidR="00824EC4" w:rsidRDefault="00A20DA7" w:rsidP="00824EC4">
      <w:r>
        <w:rPr>
          <w:lang w:val="el-GR"/>
        </w:rPr>
        <w:t>α</w:t>
      </w:r>
      <w:r w:rsidR="00824EC4" w:rsidRPr="00170F10">
        <w:t xml:space="preserve"> represents DEFENDANT in the above-entitled case and, upon information and belief, I declare the following:</w:t>
      </w:r>
    </w:p>
    <w:p w14:paraId="1FC2F76E" w14:textId="4F4058C2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ο</w:t>
      </w:r>
      <w:r>
        <w:t xml:space="preserve"> </w:t>
      </w:r>
      <w:r w:rsidR="00B92982">
        <w:rPr>
          <w:lang w:val="el-GR"/>
        </w:rPr>
        <w:t>π</w:t>
      </w:r>
      <w:r>
        <w:t xml:space="preserve">, </w:t>
      </w:r>
      <w:r w:rsidR="00B92982">
        <w:rPr>
          <w:lang w:val="el-GR"/>
        </w:rPr>
        <w:t>ρ</w:t>
      </w:r>
      <w:r>
        <w:t>, DEFENDANT failed to appear at a scheduled court hearing.</w:t>
      </w:r>
    </w:p>
    <w:p w14:paraId="159B0351" w14:textId="0418BB0E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EA5A16">
        <w:t>D</w:t>
      </w:r>
      <w:r>
        <w:t xml:space="preserve">istrict </w:t>
      </w:r>
      <w:r w:rsidR="00EA5A16">
        <w:t>C</w:t>
      </w:r>
      <w:r>
        <w:t>ourt ordered a bench warrant in the amount of $</w:t>
      </w:r>
      <w:r w:rsidR="00B92982">
        <w:rPr>
          <w:lang w:val="el-GR"/>
        </w:rPr>
        <w:t>ξ</w:t>
      </w:r>
      <w:r>
        <w:t>.</w:t>
      </w:r>
    </w:p>
    <w:p w14:paraId="76DAF16C" w14:textId="6A6F7270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 w:rsidR="00B92982">
        <w:rPr>
          <w:lang w:val="el-GR"/>
        </w:rPr>
        <w:t>σ</w:t>
      </w:r>
      <w:r>
        <w:t xml:space="preserve"> </w:t>
      </w:r>
      <w:r w:rsidR="00852131">
        <w:rPr>
          <w:lang w:val="el-GR"/>
        </w:rPr>
        <w:t>ω</w:t>
      </w:r>
      <w:r>
        <w:t xml:space="preserve">, </w:t>
      </w:r>
      <w:r w:rsidR="00B92982">
        <w:rPr>
          <w:lang w:val="el-GR"/>
        </w:rPr>
        <w:t>υ</w:t>
      </w:r>
      <w:r>
        <w:t xml:space="preserve">, DEFENDANT </w:t>
      </w:r>
      <w:r w:rsidR="00B92982"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486CA283" w14:textId="77777777" w:rsidR="00824EC4" w:rsidRDefault="00824EC4" w:rsidP="001D0B85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0AA3532F" w14:textId="2F7948F4" w:rsidR="00824EC4" w:rsidRDefault="00824EC4" w:rsidP="00824EC4">
      <w:pPr>
        <w:ind w:firstLine="0"/>
      </w:pPr>
      <w:r>
        <w:t>I declare under penalty of law that the foregoing is true and correct.</w:t>
      </w:r>
    </w:p>
    <w:p w14:paraId="494C00AB" w14:textId="3F53F9B5" w:rsidR="00983DD9" w:rsidRDefault="00824EC4" w:rsidP="00393799">
      <w:pPr>
        <w:ind w:firstLine="0"/>
      </w:pPr>
      <w:r>
        <w:t xml:space="preserve">DATED: </w:t>
      </w:r>
      <w:r w:rsidR="007A17FE">
        <w:rPr>
          <w:lang w:val="el-GR"/>
        </w:rPr>
        <w:t>χ</w:t>
      </w:r>
      <w:r>
        <w:t>, Hawaiʻi,</w:t>
      </w:r>
      <w:r w:rsidR="007532E6">
        <w:t xml:space="preserve"> </w:t>
      </w:r>
      <w:r w:rsidR="00B92982">
        <w:rPr>
          <w:lang w:val="el-GR"/>
        </w:rPr>
        <w:t>σ</w:t>
      </w:r>
      <w:r w:rsidR="00B92982" w:rsidRPr="00852131">
        <w:t xml:space="preserve"> </w:t>
      </w:r>
      <w:r w:rsidR="00852131">
        <w:rPr>
          <w:lang w:val="el-GR"/>
        </w:rPr>
        <w:t>ω</w:t>
      </w:r>
      <w:r w:rsidR="00467953">
        <w:t>,</w:t>
      </w:r>
      <w:r w:rsidR="00B92982" w:rsidRPr="00852131">
        <w:t xml:space="preserve"> </w:t>
      </w:r>
      <w:r w:rsidR="00B92982">
        <w:rPr>
          <w:lang w:val="el-GR"/>
        </w:rPr>
        <w:t>υ</w:t>
      </w:r>
      <w:r w:rsidR="007532E6">
        <w:t>.</w:t>
      </w:r>
    </w:p>
    <w:p w14:paraId="2C16FCA6" w14:textId="33EA9467" w:rsidR="00824EC4" w:rsidRPr="00EA5A16" w:rsidRDefault="00824EC4" w:rsidP="00FF34C9">
      <w:pPr>
        <w:pStyle w:val="CloseandSign"/>
        <w:rPr>
          <w:lang w:val="en-US"/>
        </w:rPr>
      </w:pPr>
      <w:r w:rsidRPr="00EA5A16">
        <w:rPr>
          <w:lang w:val="en-US"/>
        </w:rPr>
        <w:br/>
      </w:r>
    </w:p>
    <w:p w14:paraId="6A72B317" w14:textId="4D4D5C09" w:rsidR="00393799" w:rsidRPr="007A17FE" w:rsidRDefault="00824EC4" w:rsidP="00FF34C9">
      <w:pPr>
        <w:pStyle w:val="CloseandSign"/>
        <w:rPr>
          <w:lang w:val="en-US"/>
        </w:rPr>
      </w:pPr>
      <w:r w:rsidRPr="00EA5A16">
        <w:rPr>
          <w:u w:val="single"/>
          <w:lang w:val="en-US"/>
        </w:rPr>
        <w:tab/>
      </w:r>
      <w:r w:rsidRPr="007A17FE">
        <w:rPr>
          <w:lang w:val="en-US"/>
        </w:rPr>
        <w:br/>
      </w:r>
      <w:r w:rsidR="00393799" w:rsidRPr="00393799">
        <w:t>α</w:t>
      </w:r>
    </w:p>
    <w:p w14:paraId="29DCDDBD" w14:textId="4875CE28" w:rsidR="00824EC4" w:rsidRPr="007A17FE" w:rsidRDefault="00824EC4" w:rsidP="00FF34C9">
      <w:pPr>
        <w:pStyle w:val="CloseandSign"/>
        <w:rPr>
          <w:lang w:val="en-US"/>
        </w:rPr>
      </w:pPr>
      <w:r w:rsidRPr="007A17FE">
        <w:rPr>
          <w:lang w:val="en-US"/>
        </w:rPr>
        <w:t>ATTORNEY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25ADCCC1" w:rsidR="00824EC4" w:rsidRDefault="007532E6" w:rsidP="007532E6">
      <w:pPr>
        <w:pStyle w:val="Subtitle"/>
      </w:pPr>
      <w:r w:rsidRPr="007532E6">
        <w:lastRenderedPageBreak/>
        <w:t>Order Granting Defendant’S Motion To Recall Bench Warrant, Waiv</w:t>
      </w:r>
      <w:r w:rsidR="00465578">
        <w:t>E</w:t>
      </w:r>
      <w:r w:rsidRPr="007532E6">
        <w:t xml:space="preserve"> Posting Of Bail, And Reset Case For Hearing</w:t>
      </w:r>
    </w:p>
    <w:p w14:paraId="070450C6" w14:textId="449DDD04" w:rsidR="00824EC4" w:rsidRDefault="00824EC4" w:rsidP="00824EC4">
      <w:r w:rsidRPr="00170F10">
        <w:t xml:space="preserve">Defendant’s MOTION TO RECALL BENCH WARRANT, WAIVE POSTING OF BAIL AND RESET </w:t>
      </w:r>
      <w:r w:rsidR="00983DD9">
        <w:t>C</w:t>
      </w:r>
      <w:r w:rsidRPr="00170F10">
        <w:t>ASE FOR HEARING is hereby GRANTED.</w:t>
      </w:r>
    </w:p>
    <w:p w14:paraId="4B9B6EBB" w14:textId="6EBD1231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852131">
        <w:rPr>
          <w:lang w:val="el-GR"/>
        </w:rPr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at </w:t>
      </w:r>
      <w:r w:rsidRPr="00170F10">
        <w:rPr>
          <w:u w:val="single"/>
        </w:rPr>
        <w:tab/>
      </w:r>
      <w:r w:rsidRPr="00170F10">
        <w:t xml:space="preserve">:30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Honolulu District Court, Kauikeaouli Hale, 1111 Alakea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waived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Default="007532E6" w:rsidP="007532E6">
      <w:pPr>
        <w:ind w:firstLine="0"/>
      </w:pPr>
    </w:p>
    <w:p w14:paraId="7DD372DD" w14:textId="77777777" w:rsidR="00983DD9" w:rsidRPr="00170F10" w:rsidRDefault="00983DD9" w:rsidP="007532E6">
      <w:pPr>
        <w:ind w:firstLine="0"/>
      </w:pPr>
    </w:p>
    <w:p w14:paraId="0220E5EB" w14:textId="36B700A2" w:rsidR="007532E6" w:rsidRPr="00FF34C9" w:rsidRDefault="007532E6" w:rsidP="00FF34C9">
      <w:pPr>
        <w:pStyle w:val="CloseandSign"/>
        <w:rPr>
          <w:u w:val="single"/>
        </w:rPr>
      </w:pPr>
      <w:r w:rsidRPr="00FF34C9">
        <w:rPr>
          <w:u w:val="single"/>
        </w:rPr>
        <w:tab/>
      </w:r>
    </w:p>
    <w:p w14:paraId="08CB723B" w14:textId="361AB312" w:rsidR="007532E6" w:rsidRPr="00FF34C9" w:rsidRDefault="007532E6" w:rsidP="00FF34C9">
      <w:pPr>
        <w:pStyle w:val="CloseandSign"/>
        <w:rPr>
          <w:lang w:val="en-US"/>
        </w:rPr>
      </w:pPr>
      <w:r w:rsidRPr="00FF34C9">
        <w:rPr>
          <w:lang w:val="en-US"/>
        </w:rPr>
        <w:t>JUDGE OF THE ABOVE-ENTITLED COURT</w:t>
      </w:r>
    </w:p>
    <w:sectPr w:rsidR="007532E6" w:rsidRPr="00FF34C9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4167C" w14:textId="77777777" w:rsidR="00636AC0" w:rsidRDefault="00636AC0">
      <w:pPr>
        <w:spacing w:after="0" w:line="240" w:lineRule="auto"/>
      </w:pPr>
      <w:r>
        <w:separator/>
      </w:r>
    </w:p>
  </w:endnote>
  <w:endnote w:type="continuationSeparator" w:id="0">
    <w:p w14:paraId="2E368B6A" w14:textId="77777777" w:rsidR="00636AC0" w:rsidRDefault="006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2F296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2F2963" w:rsidRDefault="002F29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2F2963" w:rsidRDefault="002F2963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2F2963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2F2963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2F2963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EDF8F" w14:textId="77777777" w:rsidR="00636AC0" w:rsidRDefault="00636AC0">
      <w:pPr>
        <w:spacing w:after="0" w:line="240" w:lineRule="auto"/>
      </w:pPr>
      <w:r>
        <w:separator/>
      </w:r>
    </w:p>
  </w:footnote>
  <w:footnote w:type="continuationSeparator" w:id="0">
    <w:p w14:paraId="61EB3D56" w14:textId="77777777" w:rsidR="00636AC0" w:rsidRDefault="00636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2309D"/>
    <w:rsid w:val="00023E0A"/>
    <w:rsid w:val="00047544"/>
    <w:rsid w:val="000846A8"/>
    <w:rsid w:val="000A3C53"/>
    <w:rsid w:val="000B448E"/>
    <w:rsid w:val="000B4AFE"/>
    <w:rsid w:val="000E5FBD"/>
    <w:rsid w:val="00156934"/>
    <w:rsid w:val="00175090"/>
    <w:rsid w:val="001763CC"/>
    <w:rsid w:val="001A3DD6"/>
    <w:rsid w:val="001D0B85"/>
    <w:rsid w:val="00200A0D"/>
    <w:rsid w:val="002836FF"/>
    <w:rsid w:val="00287B6F"/>
    <w:rsid w:val="002A317F"/>
    <w:rsid w:val="002D05AC"/>
    <w:rsid w:val="002F2963"/>
    <w:rsid w:val="002F2DC4"/>
    <w:rsid w:val="00307051"/>
    <w:rsid w:val="00307EEC"/>
    <w:rsid w:val="00316D5E"/>
    <w:rsid w:val="003400BF"/>
    <w:rsid w:val="00372DE2"/>
    <w:rsid w:val="00385DDE"/>
    <w:rsid w:val="00393799"/>
    <w:rsid w:val="00395D5E"/>
    <w:rsid w:val="003D480B"/>
    <w:rsid w:val="004615DA"/>
    <w:rsid w:val="00465578"/>
    <w:rsid w:val="00467953"/>
    <w:rsid w:val="0047601F"/>
    <w:rsid w:val="00523426"/>
    <w:rsid w:val="00571E1D"/>
    <w:rsid w:val="00636AC0"/>
    <w:rsid w:val="00642DB1"/>
    <w:rsid w:val="006572D6"/>
    <w:rsid w:val="00664953"/>
    <w:rsid w:val="006A4519"/>
    <w:rsid w:val="006A4AD8"/>
    <w:rsid w:val="006B4A42"/>
    <w:rsid w:val="007204F2"/>
    <w:rsid w:val="00723849"/>
    <w:rsid w:val="007532E6"/>
    <w:rsid w:val="00796CE3"/>
    <w:rsid w:val="007A17FE"/>
    <w:rsid w:val="007D0548"/>
    <w:rsid w:val="00824EC4"/>
    <w:rsid w:val="00852131"/>
    <w:rsid w:val="00891EB9"/>
    <w:rsid w:val="008B4ADF"/>
    <w:rsid w:val="008B5D07"/>
    <w:rsid w:val="008E6613"/>
    <w:rsid w:val="00980821"/>
    <w:rsid w:val="00983DD9"/>
    <w:rsid w:val="009C0976"/>
    <w:rsid w:val="009C11FC"/>
    <w:rsid w:val="00A20DA7"/>
    <w:rsid w:val="00AA6F4C"/>
    <w:rsid w:val="00AC302A"/>
    <w:rsid w:val="00AD318C"/>
    <w:rsid w:val="00AD3432"/>
    <w:rsid w:val="00AD6426"/>
    <w:rsid w:val="00B03958"/>
    <w:rsid w:val="00B201F1"/>
    <w:rsid w:val="00B92982"/>
    <w:rsid w:val="00BE14D1"/>
    <w:rsid w:val="00BF58C3"/>
    <w:rsid w:val="00C36B6B"/>
    <w:rsid w:val="00C80C7C"/>
    <w:rsid w:val="00C8271F"/>
    <w:rsid w:val="00CF1AD1"/>
    <w:rsid w:val="00D11D49"/>
    <w:rsid w:val="00D61ADB"/>
    <w:rsid w:val="00E31E67"/>
    <w:rsid w:val="00E9085F"/>
    <w:rsid w:val="00EA5A16"/>
    <w:rsid w:val="00EC1C5F"/>
    <w:rsid w:val="00ED706D"/>
    <w:rsid w:val="00F03FBA"/>
    <w:rsid w:val="00F15C76"/>
    <w:rsid w:val="00F414D9"/>
    <w:rsid w:val="00FA73FE"/>
    <w:rsid w:val="00FD0FAA"/>
    <w:rsid w:val="00FD1D63"/>
    <w:rsid w:val="00FF34C9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FF34C9"/>
    <w:pPr>
      <w:tabs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FF34C9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82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17</cp:revision>
  <dcterms:created xsi:type="dcterms:W3CDTF">2024-11-21T07:22:00Z</dcterms:created>
  <dcterms:modified xsi:type="dcterms:W3CDTF">2024-11-30T09:39:00Z</dcterms:modified>
</cp:coreProperties>
</file>